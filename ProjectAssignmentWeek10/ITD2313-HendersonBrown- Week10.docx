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DF9E2AD" w:rsidR="00272DDC" w:rsidRPr="006E6826" w:rsidRDefault="0066239E" w:rsidP="007F5540">
            <w:pPr>
              <w:keepNext/>
              <w:keepLines/>
            </w:pPr>
            <w:r w:rsidRPr="0066239E">
              <w:t>Darin McCammon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4B5D930C" w:rsidR="00272DDC" w:rsidRPr="006E6826" w:rsidRDefault="0066239E" w:rsidP="007F5540">
            <w:pPr>
              <w:keepNext/>
              <w:keepLines/>
            </w:pPr>
            <w:r>
              <w:t>Henderson Brown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75463A0D" w:rsidR="00272DDC" w:rsidRPr="006E6826" w:rsidRDefault="00102450" w:rsidP="007F5540">
            <w:pPr>
              <w:keepNext/>
              <w:keepLines/>
            </w:pPr>
            <w:r>
              <w:t>Ju</w:t>
            </w:r>
            <w:r w:rsidR="007662DD">
              <w:t>ly</w:t>
            </w:r>
            <w:r>
              <w:t xml:space="preserve"> </w:t>
            </w:r>
            <w:r w:rsidR="007662DD">
              <w:t>24</w:t>
            </w:r>
            <w:r w:rsidR="0066239E">
              <w:t>, 2022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EBD32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10DCB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F0D00C" w14:textId="0915BF2D" w:rsidR="00D76BB4" w:rsidRDefault="00933CD2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 xml:space="preserve">Scripting Projects Assignment – Week </w:t>
      </w:r>
      <w:r w:rsidR="007662DD">
        <w:t>10</w:t>
      </w:r>
    </w:p>
    <w:p w14:paraId="196FF3F7" w14:textId="76EF0C11" w:rsidR="0003130A" w:rsidRDefault="0003130A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4BAED100" w14:textId="1B35E037" w:rsidR="0003130A" w:rsidRDefault="0003130A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>Answers Below</w:t>
      </w:r>
    </w:p>
    <w:p w14:paraId="1CFD77BE" w14:textId="2B452005" w:rsidR="00A62CD8" w:rsidRDefault="00A62CD8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2DF9094A" w14:textId="3DE2F96F" w:rsidR="0003130A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>
        <w:rPr>
          <w:noProof/>
        </w:rPr>
        <w:t>Project #1</w:t>
      </w:r>
    </w:p>
    <w:p w14:paraId="4787F090" w14:textId="3AA54B04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 w:rsidRPr="00E32DCF">
        <w:rPr>
          <w:noProof/>
        </w:rPr>
        <w:drawing>
          <wp:inline distT="0" distB="0" distL="0" distR="0" wp14:anchorId="723BA1E1" wp14:editId="215E16E2">
            <wp:extent cx="6309360" cy="57467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BB45" w14:textId="77777777" w:rsidR="0003130A" w:rsidRDefault="0003130A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78A68815" w14:textId="77777777" w:rsidR="0003130A" w:rsidRDefault="0003130A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78247368" w14:textId="77777777" w:rsidR="0003130A" w:rsidRDefault="0003130A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399D4AE2" w14:textId="77777777" w:rsidR="0003130A" w:rsidRDefault="0003130A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7B802F36" w14:textId="77777777" w:rsidR="0003130A" w:rsidRDefault="0003130A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3F46E413" w14:textId="77777777" w:rsidR="0003130A" w:rsidRDefault="0003130A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620A1DF0" w14:textId="7AF571C6" w:rsidR="0003130A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 w:rsidRPr="00E32DCF">
        <w:rPr>
          <w:noProof/>
        </w:rPr>
        <w:drawing>
          <wp:inline distT="0" distB="0" distL="0" distR="0" wp14:anchorId="6B396605" wp14:editId="2DE3104F">
            <wp:extent cx="6309360" cy="5868035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948" w14:textId="5D42DED7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696BB638" w14:textId="643A738F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31702066" w14:textId="3597AEAA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17147FC9" w14:textId="0876F533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56A95B53" w14:textId="3A216907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2EC6FE45" w14:textId="231576E8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097F73F5" w14:textId="79903107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2BB5CE22" w14:textId="78B1BA1A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553D69C9" w14:textId="3010250E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766A462D" w14:textId="76E31649" w:rsidR="00E32DCF" w:rsidRDefault="00E32DC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>
        <w:rPr>
          <w:noProof/>
        </w:rPr>
        <w:lastRenderedPageBreak/>
        <w:t>Project #2</w:t>
      </w:r>
    </w:p>
    <w:p w14:paraId="00DADFAA" w14:textId="6FAA7E9D" w:rsidR="00E32DCF" w:rsidRDefault="00CC5789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 w:rsidRPr="00CC5789">
        <w:rPr>
          <w:noProof/>
        </w:rPr>
        <w:drawing>
          <wp:inline distT="0" distB="0" distL="0" distR="0" wp14:anchorId="331D4507" wp14:editId="759852B9">
            <wp:extent cx="6309360" cy="58775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2D2A" w14:textId="58BB0FE6" w:rsidR="00CC5789" w:rsidRDefault="00CC5789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 w:rsidRPr="00CC5789">
        <w:rPr>
          <w:noProof/>
        </w:rPr>
        <w:lastRenderedPageBreak/>
        <w:drawing>
          <wp:inline distT="0" distB="0" distL="0" distR="0" wp14:anchorId="4EC9302A" wp14:editId="1DD6E926">
            <wp:extent cx="6309360" cy="5135880"/>
            <wp:effectExtent l="0" t="0" r="0" b="762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55D5" w14:textId="0040D9D8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52F1E7F5" w14:textId="255C71D8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66882EC1" w14:textId="1176804D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0A24C9D1" w14:textId="405F011C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17BA7321" w14:textId="66DF784D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26170E79" w14:textId="5D92EC08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6875D1F6" w14:textId="0B04A928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4CDA0E64" w14:textId="6466E845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5AE98604" w14:textId="4BC73752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34A225E6" w14:textId="4B94AB9D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218895AE" w14:textId="0FE3006B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1293B1EF" w14:textId="471DE5FB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610CA4F3" w14:textId="3D20E528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3203F212" w14:textId="5C6A5B67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77416777" w14:textId="232B3366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4B5F8A93" w14:textId="2B53FDEC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50411C60" w14:textId="6CEA8050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7B497D69" w14:textId="4D5D2B31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020E580D" w14:textId="7B548A57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</w:p>
    <w:p w14:paraId="754C1E78" w14:textId="5827AE78" w:rsidR="00CC5789" w:rsidRDefault="00CC5789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>
        <w:rPr>
          <w:noProof/>
        </w:rPr>
        <w:lastRenderedPageBreak/>
        <w:t>Project #3</w:t>
      </w:r>
    </w:p>
    <w:p w14:paraId="055D27C2" w14:textId="1101C0C5" w:rsidR="00CC5789" w:rsidRDefault="004A031E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 w:rsidRPr="004A031E">
        <w:rPr>
          <w:noProof/>
        </w:rPr>
        <w:drawing>
          <wp:inline distT="0" distB="0" distL="0" distR="0" wp14:anchorId="3B6689AA" wp14:editId="33E5C6A0">
            <wp:extent cx="6309360" cy="67957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F47A" w14:textId="058B5492" w:rsidR="004A031E" w:rsidRDefault="004A031E" w:rsidP="00CC5789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 w:rsidRPr="004A031E">
        <w:rPr>
          <w:noProof/>
        </w:rPr>
        <w:lastRenderedPageBreak/>
        <w:drawing>
          <wp:inline distT="0" distB="0" distL="0" distR="0" wp14:anchorId="4D380E53" wp14:editId="6A0DE426">
            <wp:extent cx="6309360" cy="4042410"/>
            <wp:effectExtent l="0" t="0" r="0" b="0"/>
            <wp:docPr id="8" name="Picture 8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2EDF" w14:textId="77777777" w:rsidR="003626A8" w:rsidRDefault="003626A8" w:rsidP="007662DD">
      <w:pPr>
        <w:pStyle w:val="Header"/>
        <w:keepNext/>
        <w:keepLines/>
        <w:tabs>
          <w:tab w:val="clear" w:pos="4320"/>
          <w:tab w:val="clear" w:pos="8640"/>
        </w:tabs>
      </w:pPr>
    </w:p>
    <w:sectPr w:rsidR="003626A8" w:rsidSect="00F363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7328" w14:textId="77777777" w:rsidR="007062EB" w:rsidRDefault="007062EB">
      <w:r>
        <w:separator/>
      </w:r>
    </w:p>
  </w:endnote>
  <w:endnote w:type="continuationSeparator" w:id="0">
    <w:p w14:paraId="52974E7C" w14:textId="77777777" w:rsidR="007062EB" w:rsidRDefault="0070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030F" w14:textId="77777777" w:rsidR="009D0FF5" w:rsidRDefault="009D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2129B" w14:textId="77777777" w:rsidR="007062EB" w:rsidRDefault="007062EB">
      <w:r>
        <w:separator/>
      </w:r>
    </w:p>
  </w:footnote>
  <w:footnote w:type="continuationSeparator" w:id="0">
    <w:p w14:paraId="2AE1F1B3" w14:textId="77777777" w:rsidR="007062EB" w:rsidRDefault="00706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01E1" w14:textId="77777777" w:rsidR="009D0FF5" w:rsidRDefault="009D0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7ACC" w14:textId="77777777" w:rsidR="009D0FF5" w:rsidRDefault="009D0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A6F" w14:textId="77777777" w:rsidR="009D0FF5" w:rsidRDefault="009D0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51942">
    <w:abstractNumId w:val="28"/>
  </w:num>
  <w:num w:numId="2" w16cid:durableId="1103500906">
    <w:abstractNumId w:val="26"/>
  </w:num>
  <w:num w:numId="3" w16cid:durableId="650444988">
    <w:abstractNumId w:val="43"/>
  </w:num>
  <w:num w:numId="4" w16cid:durableId="2130658267">
    <w:abstractNumId w:val="9"/>
  </w:num>
  <w:num w:numId="5" w16cid:durableId="1192184642">
    <w:abstractNumId w:val="7"/>
  </w:num>
  <w:num w:numId="6" w16cid:durableId="1470855913">
    <w:abstractNumId w:val="6"/>
  </w:num>
  <w:num w:numId="7" w16cid:durableId="607808702">
    <w:abstractNumId w:val="5"/>
  </w:num>
  <w:num w:numId="8" w16cid:durableId="956252719">
    <w:abstractNumId w:val="4"/>
  </w:num>
  <w:num w:numId="9" w16cid:durableId="1601137645">
    <w:abstractNumId w:val="8"/>
  </w:num>
  <w:num w:numId="10" w16cid:durableId="612326217">
    <w:abstractNumId w:val="3"/>
  </w:num>
  <w:num w:numId="11" w16cid:durableId="2124379404">
    <w:abstractNumId w:val="2"/>
  </w:num>
  <w:num w:numId="12" w16cid:durableId="1810973028">
    <w:abstractNumId w:val="1"/>
  </w:num>
  <w:num w:numId="13" w16cid:durableId="1984001245">
    <w:abstractNumId w:val="0"/>
  </w:num>
  <w:num w:numId="14" w16cid:durableId="1757554916">
    <w:abstractNumId w:val="48"/>
  </w:num>
  <w:num w:numId="15" w16cid:durableId="1428623658">
    <w:abstractNumId w:val="35"/>
  </w:num>
  <w:num w:numId="16" w16cid:durableId="67772663">
    <w:abstractNumId w:val="49"/>
  </w:num>
  <w:num w:numId="17" w16cid:durableId="713848593">
    <w:abstractNumId w:val="17"/>
  </w:num>
  <w:num w:numId="18" w16cid:durableId="1284387505">
    <w:abstractNumId w:val="38"/>
  </w:num>
  <w:num w:numId="19" w16cid:durableId="520167928">
    <w:abstractNumId w:val="44"/>
  </w:num>
  <w:num w:numId="20" w16cid:durableId="2129815821">
    <w:abstractNumId w:val="20"/>
  </w:num>
  <w:num w:numId="21" w16cid:durableId="1162355886">
    <w:abstractNumId w:val="42"/>
  </w:num>
  <w:num w:numId="22" w16cid:durableId="1555507862">
    <w:abstractNumId w:val="31"/>
  </w:num>
  <w:num w:numId="23" w16cid:durableId="830800066">
    <w:abstractNumId w:val="34"/>
  </w:num>
  <w:num w:numId="24" w16cid:durableId="1092236562">
    <w:abstractNumId w:val="36"/>
  </w:num>
  <w:num w:numId="25" w16cid:durableId="229538785">
    <w:abstractNumId w:val="33"/>
  </w:num>
  <w:num w:numId="26" w16cid:durableId="1015888119">
    <w:abstractNumId w:val="14"/>
  </w:num>
  <w:num w:numId="27" w16cid:durableId="34163433">
    <w:abstractNumId w:val="47"/>
  </w:num>
  <w:num w:numId="28" w16cid:durableId="1408843451">
    <w:abstractNumId w:val="29"/>
  </w:num>
  <w:num w:numId="29" w16cid:durableId="1283029731">
    <w:abstractNumId w:val="46"/>
  </w:num>
  <w:num w:numId="30" w16cid:durableId="2139834919">
    <w:abstractNumId w:val="40"/>
  </w:num>
  <w:num w:numId="31" w16cid:durableId="1686666986">
    <w:abstractNumId w:val="21"/>
  </w:num>
  <w:num w:numId="32" w16cid:durableId="465319055">
    <w:abstractNumId w:val="45"/>
  </w:num>
  <w:num w:numId="33" w16cid:durableId="827677053">
    <w:abstractNumId w:val="22"/>
  </w:num>
  <w:num w:numId="34" w16cid:durableId="1831600431">
    <w:abstractNumId w:val="32"/>
  </w:num>
  <w:num w:numId="35" w16cid:durableId="594022174">
    <w:abstractNumId w:val="18"/>
  </w:num>
  <w:num w:numId="36" w16cid:durableId="612320559">
    <w:abstractNumId w:val="19"/>
  </w:num>
  <w:num w:numId="37" w16cid:durableId="1957710700">
    <w:abstractNumId w:val="37"/>
  </w:num>
  <w:num w:numId="38" w16cid:durableId="602421525">
    <w:abstractNumId w:val="39"/>
  </w:num>
  <w:num w:numId="39" w16cid:durableId="215707282">
    <w:abstractNumId w:val="41"/>
  </w:num>
  <w:num w:numId="40" w16cid:durableId="689599931">
    <w:abstractNumId w:val="16"/>
  </w:num>
  <w:num w:numId="41" w16cid:durableId="1019090592">
    <w:abstractNumId w:val="15"/>
  </w:num>
  <w:num w:numId="42" w16cid:durableId="2130855180">
    <w:abstractNumId w:val="24"/>
  </w:num>
  <w:num w:numId="43" w16cid:durableId="2040467381">
    <w:abstractNumId w:val="27"/>
  </w:num>
  <w:num w:numId="44" w16cid:durableId="1931497556">
    <w:abstractNumId w:val="30"/>
  </w:num>
  <w:num w:numId="45" w16cid:durableId="2045599326">
    <w:abstractNumId w:val="25"/>
  </w:num>
  <w:num w:numId="46" w16cid:durableId="103888216">
    <w:abstractNumId w:val="12"/>
  </w:num>
  <w:num w:numId="47" w16cid:durableId="10219342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10355167">
    <w:abstractNumId w:val="11"/>
  </w:num>
  <w:num w:numId="49" w16cid:durableId="1199659530">
    <w:abstractNumId w:val="23"/>
  </w:num>
  <w:num w:numId="50" w16cid:durableId="1637819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3130A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2450"/>
    <w:rsid w:val="00103B2E"/>
    <w:rsid w:val="0011351B"/>
    <w:rsid w:val="001212C7"/>
    <w:rsid w:val="00123553"/>
    <w:rsid w:val="00132B06"/>
    <w:rsid w:val="00136515"/>
    <w:rsid w:val="00156EB9"/>
    <w:rsid w:val="001637B6"/>
    <w:rsid w:val="001B0AAC"/>
    <w:rsid w:val="001C1BB2"/>
    <w:rsid w:val="001D2378"/>
    <w:rsid w:val="001D76FD"/>
    <w:rsid w:val="001E6DC5"/>
    <w:rsid w:val="001E7D64"/>
    <w:rsid w:val="001F7408"/>
    <w:rsid w:val="0020642C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26A8"/>
    <w:rsid w:val="00364A68"/>
    <w:rsid w:val="00382147"/>
    <w:rsid w:val="003852EB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031E"/>
    <w:rsid w:val="004C1E16"/>
    <w:rsid w:val="004C6AA5"/>
    <w:rsid w:val="004D1541"/>
    <w:rsid w:val="004E5377"/>
    <w:rsid w:val="00503412"/>
    <w:rsid w:val="005304CC"/>
    <w:rsid w:val="005520C9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3825"/>
    <w:rsid w:val="005C6432"/>
    <w:rsid w:val="005D1C1A"/>
    <w:rsid w:val="005E369C"/>
    <w:rsid w:val="005E5CF9"/>
    <w:rsid w:val="005E5E8A"/>
    <w:rsid w:val="00600EC9"/>
    <w:rsid w:val="00617906"/>
    <w:rsid w:val="00621A78"/>
    <w:rsid w:val="00624CBA"/>
    <w:rsid w:val="00633839"/>
    <w:rsid w:val="00634A91"/>
    <w:rsid w:val="0064276F"/>
    <w:rsid w:val="00651CFC"/>
    <w:rsid w:val="00657A13"/>
    <w:rsid w:val="0066239E"/>
    <w:rsid w:val="006755C3"/>
    <w:rsid w:val="0069127E"/>
    <w:rsid w:val="006C12D7"/>
    <w:rsid w:val="006C221B"/>
    <w:rsid w:val="006C312A"/>
    <w:rsid w:val="006E198A"/>
    <w:rsid w:val="006E69DA"/>
    <w:rsid w:val="007062EB"/>
    <w:rsid w:val="007276EA"/>
    <w:rsid w:val="00733FE2"/>
    <w:rsid w:val="00740074"/>
    <w:rsid w:val="007451A7"/>
    <w:rsid w:val="00745367"/>
    <w:rsid w:val="00754238"/>
    <w:rsid w:val="00755C94"/>
    <w:rsid w:val="007662DD"/>
    <w:rsid w:val="00780C6E"/>
    <w:rsid w:val="00795FCA"/>
    <w:rsid w:val="007A68B4"/>
    <w:rsid w:val="007E755A"/>
    <w:rsid w:val="007F327C"/>
    <w:rsid w:val="007F5540"/>
    <w:rsid w:val="007F571F"/>
    <w:rsid w:val="0080498E"/>
    <w:rsid w:val="00806989"/>
    <w:rsid w:val="00810278"/>
    <w:rsid w:val="0081337E"/>
    <w:rsid w:val="0082144A"/>
    <w:rsid w:val="00844205"/>
    <w:rsid w:val="00845FFF"/>
    <w:rsid w:val="0085257D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1511B"/>
    <w:rsid w:val="009259D2"/>
    <w:rsid w:val="00933CD2"/>
    <w:rsid w:val="00941692"/>
    <w:rsid w:val="00947849"/>
    <w:rsid w:val="009663E6"/>
    <w:rsid w:val="0098061D"/>
    <w:rsid w:val="00982F07"/>
    <w:rsid w:val="009878A7"/>
    <w:rsid w:val="00992B5E"/>
    <w:rsid w:val="009A3920"/>
    <w:rsid w:val="009A4353"/>
    <w:rsid w:val="009C12C0"/>
    <w:rsid w:val="009C13AD"/>
    <w:rsid w:val="009C1AFE"/>
    <w:rsid w:val="009C296E"/>
    <w:rsid w:val="009C5AE1"/>
    <w:rsid w:val="009D0FF5"/>
    <w:rsid w:val="009D39C1"/>
    <w:rsid w:val="009D3A86"/>
    <w:rsid w:val="009E4BA2"/>
    <w:rsid w:val="009E640E"/>
    <w:rsid w:val="00A019C4"/>
    <w:rsid w:val="00A056DA"/>
    <w:rsid w:val="00A05F5B"/>
    <w:rsid w:val="00A063B3"/>
    <w:rsid w:val="00A06E59"/>
    <w:rsid w:val="00A15B45"/>
    <w:rsid w:val="00A17B91"/>
    <w:rsid w:val="00A3356F"/>
    <w:rsid w:val="00A343DB"/>
    <w:rsid w:val="00A36811"/>
    <w:rsid w:val="00A434CB"/>
    <w:rsid w:val="00A44E8D"/>
    <w:rsid w:val="00A46BEA"/>
    <w:rsid w:val="00A52667"/>
    <w:rsid w:val="00A62CD8"/>
    <w:rsid w:val="00A70C6E"/>
    <w:rsid w:val="00A84450"/>
    <w:rsid w:val="00A86148"/>
    <w:rsid w:val="00AB3E45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D4B76"/>
    <w:rsid w:val="00BE1AD9"/>
    <w:rsid w:val="00BE3EDC"/>
    <w:rsid w:val="00C20AAC"/>
    <w:rsid w:val="00C21718"/>
    <w:rsid w:val="00C23549"/>
    <w:rsid w:val="00C354F3"/>
    <w:rsid w:val="00C513CA"/>
    <w:rsid w:val="00C60E53"/>
    <w:rsid w:val="00C613F8"/>
    <w:rsid w:val="00C70F72"/>
    <w:rsid w:val="00C7429A"/>
    <w:rsid w:val="00C76CE4"/>
    <w:rsid w:val="00C82862"/>
    <w:rsid w:val="00C83C9E"/>
    <w:rsid w:val="00CC5789"/>
    <w:rsid w:val="00CF04C0"/>
    <w:rsid w:val="00D068CB"/>
    <w:rsid w:val="00D13789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054D"/>
    <w:rsid w:val="00DC5902"/>
    <w:rsid w:val="00DE2174"/>
    <w:rsid w:val="00E00436"/>
    <w:rsid w:val="00E0413C"/>
    <w:rsid w:val="00E070EC"/>
    <w:rsid w:val="00E327C8"/>
    <w:rsid w:val="00E32DCF"/>
    <w:rsid w:val="00E46979"/>
    <w:rsid w:val="00E53ACF"/>
    <w:rsid w:val="00E56A1E"/>
    <w:rsid w:val="00E659E8"/>
    <w:rsid w:val="00E6784F"/>
    <w:rsid w:val="00EA3D0A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338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2022-07-24T15:27:00Z</dcterms:created>
  <dcterms:modified xsi:type="dcterms:W3CDTF">2022-07-24T15:27:00Z</dcterms:modified>
</cp:coreProperties>
</file>